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70" w:firstLineChars="8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D20180807_5作业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创建用户和组：</w:t>
      </w:r>
    </w:p>
    <w:p>
      <w:r>
        <w:drawing>
          <wp:inline distT="0" distB="0" distL="114300" distR="114300">
            <wp:extent cx="2552065" cy="7715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66640" cy="7429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04715" cy="303784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设置权限：</w:t>
      </w:r>
    </w:p>
    <w:p>
      <w:r>
        <w:drawing>
          <wp:inline distT="0" distB="0" distL="114300" distR="114300">
            <wp:extent cx="3980815" cy="8763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52240" cy="9048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旅游攻略和个人项目权限：</w:t>
      </w:r>
    </w:p>
    <w:p>
      <w:r>
        <w:drawing>
          <wp:inline distT="0" distB="0" distL="114300" distR="114300">
            <wp:extent cx="3495040" cy="3048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测试人员查看研发代码：</w:t>
      </w:r>
    </w:p>
    <w:p>
      <w:r>
        <w:drawing>
          <wp:inline distT="0" distB="0" distL="114300" distR="114300">
            <wp:extent cx="3533140" cy="15525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大老板查看产品和研发部日志：</w:t>
      </w:r>
    </w:p>
    <w:p>
      <w:r>
        <w:drawing>
          <wp:inline distT="0" distB="0" distL="114300" distR="114300">
            <wp:extent cx="3133090" cy="16287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18790" cy="14859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A项目研发产品合作权限：</w:t>
      </w:r>
    </w:p>
    <w:p>
      <w:r>
        <w:drawing>
          <wp:inline distT="0" distB="0" distL="114300" distR="114300">
            <wp:extent cx="3199765" cy="18288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测试部小明文件权限：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18790" cy="13716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F173C"/>
    <w:rsid w:val="24FF173C"/>
    <w:rsid w:val="4248236A"/>
    <w:rsid w:val="5B8655F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7225;&#23376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2018-08-07T11:16:00Z</dcterms:created>
  <dc:creator>Vision</dc:creator>
  <cp:lastModifiedBy>Vision</cp:lastModifiedBy>
  <dcterms:modified xsi:type="dcterms:W3CDTF">2018-08-07T12:44:21Z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