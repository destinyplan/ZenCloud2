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D20180806_5 作业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创建工作组：</w:t>
      </w:r>
    </w:p>
    <w:p>
      <w:r>
        <w:drawing>
          <wp:inline distT="0" distB="0" distL="114300" distR="114300">
            <wp:extent cx="1428750" cy="619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创建新员工用户：</w:t>
      </w:r>
    </w:p>
    <w:p>
      <w:r>
        <w:drawing>
          <wp:inline distT="0" distB="0" distL="114300" distR="114300">
            <wp:extent cx="3637915" cy="10477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激活员工账户：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42950" cy="866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用户信息：</w:t>
      </w:r>
    </w:p>
    <w:p>
      <w:r>
        <w:drawing>
          <wp:inline distT="0" distB="0" distL="114300" distR="114300">
            <wp:extent cx="2856865" cy="885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组信息：</w:t>
      </w:r>
    </w:p>
    <w:p>
      <w:r>
        <w:drawing>
          <wp:inline distT="0" distB="0" distL="114300" distR="114300">
            <wp:extent cx="16954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新增加一名临时员工（由于是研发需要 所以加入研发部门）：</w:t>
      </w:r>
    </w:p>
    <w:p>
      <w:r>
        <w:drawing>
          <wp:inline distT="0" distB="0" distL="114300" distR="114300">
            <wp:extent cx="2305050" cy="171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52065" cy="1905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8415" cy="11715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将研发组的D2员工踢出项目 禁止登录：</w:t>
      </w:r>
    </w:p>
    <w:p>
      <w:r>
        <w:drawing>
          <wp:inline distT="0" distB="0" distL="114300" distR="114300">
            <wp:extent cx="1009650" cy="200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03315" cy="1644015"/>
            <wp:effectExtent l="0" t="0" r="698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95695" cy="289560"/>
            <wp:effectExtent l="0" t="0" r="1460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将产品部离职的P2员工删除登录用户（保留文件数据）：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8200" cy="180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10287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968FF"/>
    <w:rsid w:val="3B3968F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225;&#2337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2018-08-06T10:50:00Z</dcterms:created>
  <dc:creator>Vision</dc:creator>
  <cp:lastModifiedBy>Vision</cp:lastModifiedBy>
  <dcterms:modified xsi:type="dcterms:W3CDTF">2018-08-06T11:28:06Z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